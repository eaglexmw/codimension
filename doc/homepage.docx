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E43" w:rsidRPr="001423B4" w:rsidRDefault="001423B4">
      <w:pPr>
        <w:pStyle w:val="H1"/>
        <w:rPr>
          <w:lang w:val="en-US"/>
        </w:rPr>
      </w:pPr>
      <w:proofErr w:type="spellStart"/>
      <w:r>
        <w:rPr>
          <w:lang w:val="en-US"/>
        </w:rPr>
        <w:t>Codimension</w:t>
      </w:r>
      <w:proofErr w:type="spellEnd"/>
      <w:r w:rsidR="000B6FBA">
        <w:rPr>
          <w:lang w:val="en-US"/>
        </w:rPr>
        <w:t xml:space="preserve"> </w:t>
      </w:r>
      <w:r w:rsidR="001E5DB3">
        <w:rPr>
          <w:lang w:val="en-US"/>
        </w:rPr>
        <w:t>Home Page</w:t>
      </w:r>
    </w:p>
    <w:p w:rsidR="00121E43" w:rsidRPr="001423B4" w:rsidRDefault="001423B4">
      <w:pPr>
        <w:pStyle w:val="H2"/>
        <w:rPr>
          <w:lang w:val="en-US"/>
        </w:rPr>
      </w:pPr>
      <w:r>
        <w:rPr>
          <w:lang w:val="en-US"/>
        </w:rPr>
        <w:t xml:space="preserve">Graphics Python Two-way Code Editor and </w:t>
      </w:r>
      <w:proofErr w:type="spellStart"/>
      <w:r>
        <w:rPr>
          <w:lang w:val="en-US"/>
        </w:rPr>
        <w:t>Analyser</w:t>
      </w:r>
      <w:proofErr w:type="spellEnd"/>
    </w:p>
    <w:p w:rsidR="009873CE" w:rsidRDefault="001E5DB3">
      <w:pPr>
        <w:pStyle w:val="H3"/>
        <w:rPr>
          <w:lang w:val="en-US"/>
        </w:rPr>
      </w:pPr>
      <w:r>
        <w:rPr>
          <w:lang w:val="en-US"/>
        </w:rPr>
        <w:t xml:space="preserve">What is </w:t>
      </w:r>
      <w:proofErr w:type="spellStart"/>
      <w:r>
        <w:rPr>
          <w:lang w:val="en-US"/>
        </w:rPr>
        <w:t>Codimension</w:t>
      </w:r>
      <w:proofErr w:type="spellEnd"/>
      <w:r w:rsidR="00644030">
        <w:rPr>
          <w:lang w:val="en-US"/>
        </w:rPr>
        <w:t>?</w:t>
      </w:r>
    </w:p>
    <w:p w:rsidR="001E5DB3" w:rsidRDefault="001E5DB3" w:rsidP="009873CE">
      <w:pPr>
        <w:pStyle w:val="Paragraph"/>
        <w:rPr>
          <w:lang w:val="en-US"/>
        </w:rPr>
      </w:pPr>
      <w:r>
        <w:rPr>
          <w:lang w:val="en-US"/>
        </w:rPr>
        <w:t xml:space="preserve">You may say that </w:t>
      </w:r>
      <w:proofErr w:type="spellStart"/>
      <w:r>
        <w:rPr>
          <w:lang w:val="en-US"/>
        </w:rPr>
        <w:t>codimension</w:t>
      </w:r>
      <w:proofErr w:type="spellEnd"/>
      <w:r>
        <w:rPr>
          <w:lang w:val="en-US"/>
        </w:rPr>
        <w:t xml:space="preserve"> is yet another Python IDE though it would not be absolutely correct. Usually an IDE is a mix of a text editor, a debugger and some other tools like graphics forms designer etc. </w:t>
      </w:r>
      <w:proofErr w:type="spellStart"/>
      <w:r>
        <w:rPr>
          <w:lang w:val="en-US"/>
        </w:rPr>
        <w:t>Codimension</w:t>
      </w:r>
      <w:proofErr w:type="spellEnd"/>
      <w:r>
        <w:rPr>
          <w:lang w:val="en-US"/>
        </w:rPr>
        <w:t xml:space="preserve"> lacks some of these features notably a debugger. Instead it has the main goal is to provide a convenient environment to edit and, the most important, to </w:t>
      </w:r>
      <w:proofErr w:type="spellStart"/>
      <w:r>
        <w:rPr>
          <w:lang w:val="en-US"/>
        </w:rPr>
        <w:t>analyse</w:t>
      </w:r>
      <w:proofErr w:type="spellEnd"/>
      <w:r>
        <w:rPr>
          <w:lang w:val="en-US"/>
        </w:rPr>
        <w:t xml:space="preserve"> Python code. I guess that pretty much any developer at least once found themselves in front of tens thousands lines of an absolutely unknown code which has to be supported, fixed and extended. This is the case for </w:t>
      </w:r>
      <w:proofErr w:type="spellStart"/>
      <w:r>
        <w:rPr>
          <w:lang w:val="en-US"/>
        </w:rPr>
        <w:t>codimention</w:t>
      </w:r>
      <w:proofErr w:type="spellEnd"/>
      <w:r>
        <w:rPr>
          <w:lang w:val="en-US"/>
        </w:rPr>
        <w:t>.</w:t>
      </w:r>
    </w:p>
    <w:p w:rsidR="001E5DB3" w:rsidRDefault="001E5DB3" w:rsidP="009873CE">
      <w:pPr>
        <w:pStyle w:val="Paragraph"/>
        <w:rPr>
          <w:lang w:val="en-US"/>
        </w:rPr>
      </w:pPr>
      <w:r>
        <w:rPr>
          <w:lang w:val="en-US"/>
        </w:rPr>
        <w:t xml:space="preserve">To </w:t>
      </w:r>
      <w:r w:rsidR="00644030">
        <w:rPr>
          <w:lang w:val="en-US"/>
        </w:rPr>
        <w:t xml:space="preserve">achieve the main goal </w:t>
      </w:r>
      <w:proofErr w:type="spellStart"/>
      <w:r w:rsidR="00644030">
        <w:rPr>
          <w:lang w:val="en-US"/>
        </w:rPr>
        <w:t>codimension</w:t>
      </w:r>
      <w:proofErr w:type="spellEnd"/>
      <w:r w:rsidR="00644030">
        <w:rPr>
          <w:lang w:val="en-US"/>
        </w:rPr>
        <w:t xml:space="preserve"> provides both text and graphics representation of the code workflow. It supports nesting of building blocks on the graphics diagrams and has various features to analyze dependencies and do refactoring. So I call </w:t>
      </w:r>
      <w:proofErr w:type="spellStart"/>
      <w:r w:rsidR="00644030">
        <w:rPr>
          <w:lang w:val="en-US"/>
        </w:rPr>
        <w:t>codimension</w:t>
      </w:r>
      <w:proofErr w:type="spellEnd"/>
      <w:r w:rsidR="00644030">
        <w:rPr>
          <w:lang w:val="en-US"/>
        </w:rPr>
        <w:t xml:space="preserve"> a</w:t>
      </w:r>
      <w:r w:rsidR="00DF3AAF" w:rsidRPr="00DF3AAF">
        <w:rPr>
          <w:lang w:val="en-US"/>
        </w:rPr>
        <w:t xml:space="preserve"> </w:t>
      </w:r>
      <w:r w:rsidR="00DF3AAF" w:rsidRPr="00DF3AAF">
        <w:rPr>
          <w:i/>
          <w:lang w:val="en-US"/>
        </w:rPr>
        <w:t xml:space="preserve">graphics python two-way code editor and </w:t>
      </w:r>
      <w:proofErr w:type="spellStart"/>
      <w:r w:rsidR="00DF3AAF" w:rsidRPr="00DF3AAF">
        <w:rPr>
          <w:i/>
          <w:lang w:val="en-US"/>
        </w:rPr>
        <w:t>analyser</w:t>
      </w:r>
      <w:proofErr w:type="spellEnd"/>
      <w:r w:rsidR="00DF3AAF">
        <w:rPr>
          <w:lang w:val="en-US"/>
        </w:rPr>
        <w:t>.</w:t>
      </w:r>
    </w:p>
    <w:p w:rsidR="001E5DB3" w:rsidRDefault="001E5DB3" w:rsidP="009873CE">
      <w:pPr>
        <w:pStyle w:val="Paragraph"/>
        <w:rPr>
          <w:lang w:val="en-US"/>
        </w:rPr>
      </w:pPr>
      <w:r>
        <w:rPr>
          <w:lang w:val="en-US"/>
        </w:rPr>
        <w:t xml:space="preserve">Surely </w:t>
      </w:r>
      <w:proofErr w:type="spellStart"/>
      <w:r>
        <w:rPr>
          <w:lang w:val="en-US"/>
        </w:rPr>
        <w:t>codimention</w:t>
      </w:r>
      <w:proofErr w:type="spellEnd"/>
      <w:r>
        <w:rPr>
          <w:lang w:val="en-US"/>
        </w:rPr>
        <w:t xml:space="preserve"> can be used </w:t>
      </w:r>
      <w:r w:rsidR="00E8346D">
        <w:rPr>
          <w:lang w:val="en-US"/>
        </w:rPr>
        <w:t xml:space="preserve">not only for the existed projects but for </w:t>
      </w:r>
      <w:r>
        <w:rPr>
          <w:lang w:val="en-US"/>
        </w:rPr>
        <w:t xml:space="preserve">new projects </w:t>
      </w:r>
      <w:r w:rsidR="00E8346D">
        <w:rPr>
          <w:lang w:val="en-US"/>
        </w:rPr>
        <w:t xml:space="preserve">as well </w:t>
      </w:r>
      <w:r>
        <w:rPr>
          <w:lang w:val="en-US"/>
        </w:rPr>
        <w:t xml:space="preserve">and the benefit of using the </w:t>
      </w:r>
      <w:proofErr w:type="spellStart"/>
      <w:r>
        <w:rPr>
          <w:lang w:val="en-US"/>
        </w:rPr>
        <w:t>codimension’s</w:t>
      </w:r>
      <w:proofErr w:type="spellEnd"/>
      <w:r>
        <w:rPr>
          <w:lang w:val="en-US"/>
        </w:rPr>
        <w:t xml:space="preserve"> approach is getting </w:t>
      </w:r>
      <w:r w:rsidR="00E8346D">
        <w:rPr>
          <w:lang w:val="en-US"/>
        </w:rPr>
        <w:t xml:space="preserve">at the end </w:t>
      </w:r>
      <w:r>
        <w:rPr>
          <w:lang w:val="en-US"/>
        </w:rPr>
        <w:t xml:space="preserve">a project </w:t>
      </w:r>
      <w:r w:rsidR="00644030">
        <w:rPr>
          <w:lang w:val="en-US"/>
        </w:rPr>
        <w:t>which will be easier to understand and support by others.</w:t>
      </w:r>
    </w:p>
    <w:p w:rsidR="001E5DB3" w:rsidRDefault="00E8346D" w:rsidP="009873CE">
      <w:pPr>
        <w:pStyle w:val="Paragraph"/>
        <w:rPr>
          <w:lang w:val="en-US"/>
        </w:rPr>
      </w:pPr>
      <w:proofErr w:type="spellStart"/>
      <w:r>
        <w:rPr>
          <w:lang w:val="en-US"/>
        </w:rPr>
        <w:t>Codimension</w:t>
      </w:r>
      <w:proofErr w:type="spellEnd"/>
      <w:r>
        <w:rPr>
          <w:lang w:val="en-US"/>
        </w:rPr>
        <w:t xml:space="preserve"> is quite a large project. Bearing in mind that I am the only developer at the moment and that </w:t>
      </w:r>
      <w:proofErr w:type="spellStart"/>
      <w:r>
        <w:rPr>
          <w:lang w:val="en-US"/>
        </w:rPr>
        <w:t>codimension</w:t>
      </w:r>
      <w:proofErr w:type="spellEnd"/>
      <w:r>
        <w:rPr>
          <w:lang w:val="en-US"/>
        </w:rPr>
        <w:t xml:space="preserve"> is developed at my free time for fun the chances that it will never be completed are quite high. </w:t>
      </w:r>
      <w:proofErr w:type="gramStart"/>
      <w:r>
        <w:rPr>
          <w:lang w:val="en-US"/>
        </w:rPr>
        <w:t>Unfortunately.</w:t>
      </w:r>
      <w:proofErr w:type="gramEnd"/>
      <w:r>
        <w:rPr>
          <w:lang w:val="en-US"/>
        </w:rPr>
        <w:t xml:space="preserve"> However, if you like to join me – you are more than welcome!</w:t>
      </w:r>
    </w:p>
    <w:p w:rsidR="00E8346D" w:rsidRDefault="00E8346D" w:rsidP="009873CE">
      <w:pPr>
        <w:pStyle w:val="Paragraph"/>
        <w:rPr>
          <w:lang w:val="en-US"/>
        </w:rPr>
      </w:pPr>
    </w:p>
    <w:p w:rsidR="00E8346D" w:rsidRDefault="00E8346D" w:rsidP="008D30EA">
      <w:pPr>
        <w:pStyle w:val="H3"/>
        <w:rPr>
          <w:lang w:val="en-US"/>
        </w:rPr>
      </w:pPr>
      <w:r>
        <w:rPr>
          <w:lang w:val="en-US"/>
        </w:rPr>
        <w:t>A</w:t>
      </w:r>
      <w:r w:rsidR="008D30EA">
        <w:rPr>
          <w:lang w:val="en-US"/>
        </w:rPr>
        <w:t>cknowledgements</w:t>
      </w:r>
    </w:p>
    <w:p w:rsidR="008D30EA" w:rsidRDefault="003D157F" w:rsidP="009873CE">
      <w:pPr>
        <w:pStyle w:val="Paragraph"/>
        <w:rPr>
          <w:lang w:val="en-US"/>
        </w:rPr>
      </w:pPr>
      <w:r>
        <w:rPr>
          <w:lang w:val="en-US"/>
        </w:rPr>
        <w:t xml:space="preserve">I must thank Dmitry </w:t>
      </w:r>
      <w:proofErr w:type="spellStart"/>
      <w:r>
        <w:rPr>
          <w:lang w:val="en-US"/>
        </w:rPr>
        <w:t>Kazimirov</w:t>
      </w:r>
      <w:proofErr w:type="spellEnd"/>
      <w:r>
        <w:rPr>
          <w:lang w:val="en-US"/>
        </w:rPr>
        <w:t>, my colleague, for a good name of the project.</w:t>
      </w:r>
    </w:p>
    <w:p w:rsidR="003D157F" w:rsidRDefault="003D157F" w:rsidP="009873CE">
      <w:pPr>
        <w:pStyle w:val="Paragraph"/>
        <w:rPr>
          <w:lang w:val="en-US"/>
        </w:rPr>
      </w:pPr>
      <w:r>
        <w:rPr>
          <w:lang w:val="en-US"/>
        </w:rPr>
        <w:t xml:space="preserve">I must thank my other colleagues who are patiently listening to my regular moaning </w:t>
      </w:r>
      <w:r w:rsidR="004019DA">
        <w:rPr>
          <w:lang w:val="en-US"/>
        </w:rPr>
        <w:t xml:space="preserve">about </w:t>
      </w:r>
      <w:proofErr w:type="spellStart"/>
      <w:r w:rsidR="004019DA">
        <w:rPr>
          <w:lang w:val="en-US"/>
        </w:rPr>
        <w:t>codimens</w:t>
      </w:r>
      <w:r>
        <w:rPr>
          <w:lang w:val="en-US"/>
        </w:rPr>
        <w:t>ion</w:t>
      </w:r>
      <w:proofErr w:type="spellEnd"/>
      <w:r>
        <w:rPr>
          <w:lang w:val="en-US"/>
        </w:rPr>
        <w:t xml:space="preserve"> and even reviewing some documents and giving </w:t>
      </w:r>
      <w:proofErr w:type="spellStart"/>
      <w:r>
        <w:rPr>
          <w:lang w:val="en-US"/>
        </w:rPr>
        <w:t>valueable</w:t>
      </w:r>
      <w:proofErr w:type="spellEnd"/>
      <w:r>
        <w:rPr>
          <w:lang w:val="en-US"/>
        </w:rPr>
        <w:t xml:space="preserve"> advices.</w:t>
      </w:r>
    </w:p>
    <w:p w:rsidR="003D157F" w:rsidRDefault="003D157F" w:rsidP="009873CE">
      <w:pPr>
        <w:pStyle w:val="Paragraph"/>
        <w:rPr>
          <w:lang w:val="en-US"/>
        </w:rPr>
      </w:pPr>
      <w:r>
        <w:rPr>
          <w:lang w:val="en-US"/>
        </w:rPr>
        <w:t xml:space="preserve">I must thank </w:t>
      </w:r>
      <w:proofErr w:type="spellStart"/>
      <w:r>
        <w:rPr>
          <w:lang w:val="en-US"/>
        </w:rPr>
        <w:t>Detlev</w:t>
      </w:r>
      <w:proofErr w:type="spellEnd"/>
      <w:r>
        <w:rPr>
          <w:lang w:val="en-US"/>
        </w:rPr>
        <w:t xml:space="preserve"> Offenbach – the author of the Eric Python IDE. </w:t>
      </w:r>
      <w:proofErr w:type="spellStart"/>
      <w:r>
        <w:rPr>
          <w:lang w:val="en-US"/>
        </w:rPr>
        <w:t>Codimension</w:t>
      </w:r>
      <w:proofErr w:type="spellEnd"/>
      <w:r>
        <w:rPr>
          <w:lang w:val="en-US"/>
        </w:rPr>
        <w:t xml:space="preserve"> borrows some code and some ideas from Eric 4.</w:t>
      </w:r>
    </w:p>
    <w:p w:rsidR="003D157F" w:rsidRDefault="003D157F" w:rsidP="009873CE">
      <w:pPr>
        <w:pStyle w:val="Paragraph"/>
        <w:rPr>
          <w:lang w:val="en-US"/>
        </w:rPr>
      </w:pPr>
    </w:p>
    <w:p w:rsidR="003D157F" w:rsidRDefault="00D953F7" w:rsidP="00D953F7">
      <w:pPr>
        <w:pStyle w:val="H3"/>
        <w:rPr>
          <w:lang w:val="en-US"/>
        </w:rPr>
      </w:pPr>
      <w:r>
        <w:rPr>
          <w:lang w:val="en-US"/>
        </w:rPr>
        <w:t>Resources</w:t>
      </w:r>
    </w:p>
    <w:p w:rsidR="00D953F7" w:rsidRDefault="00D953F7" w:rsidP="009873CE">
      <w:pPr>
        <w:pStyle w:val="Paragraph"/>
        <w:rPr>
          <w:lang w:val="en-US"/>
        </w:rPr>
      </w:pPr>
      <w:r>
        <w:rPr>
          <w:lang w:val="en-US"/>
        </w:rPr>
        <w:t xml:space="preserve">There is nothing to download and try right now and the progress is really slow. The list </w:t>
      </w:r>
      <w:r w:rsidR="003018EC">
        <w:rPr>
          <w:lang w:val="en-US"/>
        </w:rPr>
        <w:t xml:space="preserve">of links </w:t>
      </w:r>
      <w:r>
        <w:rPr>
          <w:lang w:val="en-US"/>
        </w:rPr>
        <w:t xml:space="preserve">below is rather </w:t>
      </w:r>
      <w:r w:rsidR="003018EC">
        <w:rPr>
          <w:lang w:val="en-US"/>
        </w:rPr>
        <w:t>a development documentation (which tends to be outdated) and is not an end user guide. I do not provide a link to SVN however if you want to join the development please let me know and this will be settled. So here you are:</w:t>
      </w:r>
    </w:p>
    <w:p w:rsidR="003018EC" w:rsidRDefault="003018EC" w:rsidP="003018EC">
      <w:pPr>
        <w:pStyle w:val="UL"/>
        <w:rPr>
          <w:lang w:val="en-US"/>
        </w:rPr>
      </w:pPr>
      <w:r>
        <w:rPr>
          <w:lang w:val="en-US"/>
        </w:rPr>
        <w:t xml:space="preserve">First (draft) </w:t>
      </w:r>
      <w:hyperlink r:id="rId5" w:history="1">
        <w:r w:rsidRPr="00447B58">
          <w:rPr>
            <w:rStyle w:val="Hyperlink"/>
            <w:lang w:val="en-US"/>
          </w:rPr>
          <w:t xml:space="preserve">description of the </w:t>
        </w:r>
        <w:proofErr w:type="spellStart"/>
        <w:r w:rsidRPr="00447B58">
          <w:rPr>
            <w:rStyle w:val="Hyperlink"/>
            <w:lang w:val="en-US"/>
          </w:rPr>
          <w:t>codimension</w:t>
        </w:r>
        <w:proofErr w:type="spellEnd"/>
        <w:r w:rsidRPr="00447B58">
          <w:rPr>
            <w:rStyle w:val="Hyperlink"/>
            <w:lang w:val="en-US"/>
          </w:rPr>
          <w:t xml:space="preserve"> idea</w:t>
        </w:r>
      </w:hyperlink>
      <w:r>
        <w:rPr>
          <w:lang w:val="en-US"/>
        </w:rPr>
        <w:t>. It is a bit outdated and will be split into smaller parts later.</w:t>
      </w:r>
    </w:p>
    <w:p w:rsidR="003018EC" w:rsidRDefault="009B5663" w:rsidP="003018EC">
      <w:pPr>
        <w:pStyle w:val="UL"/>
        <w:rPr>
          <w:lang w:val="en-US"/>
        </w:rPr>
      </w:pPr>
      <w:hyperlink r:id="rId6" w:history="1">
        <w:proofErr w:type="spellStart"/>
        <w:r w:rsidR="003018EC" w:rsidRPr="009B5663">
          <w:rPr>
            <w:rStyle w:val="Hyperlink"/>
            <w:lang w:val="en-US"/>
          </w:rPr>
          <w:t>Codimension</w:t>
        </w:r>
        <w:proofErr w:type="spellEnd"/>
        <w:r w:rsidR="003018EC" w:rsidRPr="009B5663">
          <w:rPr>
            <w:rStyle w:val="Hyperlink"/>
            <w:lang w:val="en-US"/>
          </w:rPr>
          <w:t xml:space="preserve"> key binding</w:t>
        </w:r>
      </w:hyperlink>
    </w:p>
    <w:p w:rsidR="003018EC" w:rsidRDefault="00704E12" w:rsidP="003018EC">
      <w:pPr>
        <w:pStyle w:val="UL"/>
        <w:rPr>
          <w:lang w:val="en-US"/>
        </w:rPr>
      </w:pPr>
      <w:hyperlink r:id="rId7" w:history="1">
        <w:proofErr w:type="spellStart"/>
        <w:r w:rsidR="003018EC" w:rsidRPr="00704E12">
          <w:rPr>
            <w:rStyle w:val="Hyperlink"/>
            <w:lang w:val="en-US"/>
          </w:rPr>
          <w:t>Codimension</w:t>
        </w:r>
        <w:proofErr w:type="spellEnd"/>
        <w:r w:rsidR="003018EC" w:rsidRPr="00704E12">
          <w:rPr>
            <w:rStyle w:val="Hyperlink"/>
            <w:lang w:val="en-US"/>
          </w:rPr>
          <w:t xml:space="preserve"> files</w:t>
        </w:r>
      </w:hyperlink>
    </w:p>
    <w:p w:rsidR="003018EC" w:rsidRPr="003018EC" w:rsidRDefault="003018EC" w:rsidP="003018EC">
      <w:pPr>
        <w:pStyle w:val="UL"/>
        <w:rPr>
          <w:lang w:val="en-US"/>
        </w:rPr>
      </w:pPr>
      <w:proofErr w:type="spellStart"/>
      <w:r>
        <w:rPr>
          <w:lang w:val="en-US"/>
        </w:rPr>
        <w:t>Codimension</w:t>
      </w:r>
      <w:proofErr w:type="spellEnd"/>
      <w:r>
        <w:rPr>
          <w:lang w:val="en-US"/>
        </w:rPr>
        <w:t xml:space="preserve"> brief python module parser (soon) comparing to the standard </w:t>
      </w:r>
      <w:proofErr w:type="spellStart"/>
      <w:r>
        <w:rPr>
          <w:lang w:val="en-US"/>
        </w:rPr>
        <w:t>pyclbr</w:t>
      </w:r>
      <w:proofErr w:type="spellEnd"/>
      <w:r>
        <w:rPr>
          <w:lang w:val="en-US"/>
        </w:rPr>
        <w:t>.</w:t>
      </w:r>
    </w:p>
    <w:p w:rsidR="00D953F7" w:rsidRDefault="00D953F7" w:rsidP="009873CE">
      <w:pPr>
        <w:pStyle w:val="Paragraph"/>
        <w:rPr>
          <w:lang w:val="en-US"/>
        </w:rPr>
      </w:pPr>
    </w:p>
    <w:p w:rsidR="00644030" w:rsidRDefault="004019DA" w:rsidP="004019DA">
      <w:pPr>
        <w:pStyle w:val="H3"/>
        <w:rPr>
          <w:lang w:val="en-US"/>
        </w:rPr>
      </w:pPr>
      <w:r>
        <w:rPr>
          <w:lang w:val="en-US"/>
        </w:rPr>
        <w:t>Screenshot for Fun</w:t>
      </w:r>
    </w:p>
    <w:p w:rsidR="001E5DB3" w:rsidRDefault="00222804" w:rsidP="009873CE">
      <w:pPr>
        <w:pStyle w:val="Paragraph"/>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342pt">
            <v:imagedata r:id="rId8"/>
          </v:shape>
        </w:pict>
      </w:r>
    </w:p>
    <w:sectPr w:rsidR="001E5DB3" w:rsidSect="00A43F0E">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1B6C89"/>
    <w:multiLevelType w:val="hybridMultilevel"/>
    <w:tmpl w:val="45E6D8F8"/>
    <w:lvl w:ilvl="0" w:tplc="05A61B0A">
      <w:start w:val="1"/>
      <w:numFmt w:val="bullet"/>
      <w:pStyle w:val="UL"/>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424D36FC"/>
    <w:multiLevelType w:val="hybridMultilevel"/>
    <w:tmpl w:val="E0B632CE"/>
    <w:lvl w:ilvl="0" w:tplc="9EB877F0">
      <w:start w:val="1"/>
      <w:numFmt w:val="decimal"/>
      <w:pStyle w:val="O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proofState w:spelling="clean" w:grammar="clean"/>
  <w:attachedTemplate r:id="rId1"/>
  <w:stylePaneFormatFilter w:val="3F01"/>
  <w:doNotTrackMoves/>
  <w:defaultTabStop w:val="708"/>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docVars>
    <w:docVar w:name="AddContent" w:val="1"/>
    <w:docVar w:name="Created" w:val="Jul 21, 2010"/>
    <w:docVar w:name="LastColorer" w:val="C/C++"/>
    <w:docVar w:name="menuitem0" w:val="C/C++"/>
    <w:docVar w:name="menuitem1" w:val="VB"/>
    <w:docVar w:name="menuitem10" w:val="Perl"/>
    <w:docVar w:name="menuitem2" w:val="SQL"/>
    <w:docVar w:name="menuitem3" w:val="IDL"/>
    <w:docVar w:name="menuitem4" w:val="C#"/>
    <w:docVar w:name="menuitem5" w:val="Object Pascal"/>
    <w:docVar w:name="menuitem6" w:val="Assembler (x86)"/>
    <w:docVar w:name="menuitem7" w:val="MSIL"/>
    <w:docVar w:name="menuitem8" w:val="Java"/>
    <w:docVar w:name="menuitem9" w:val="Perl"/>
    <w:docVar w:name="Version" w:val="1.0"/>
  </w:docVars>
  <w:rsids>
    <w:rsidRoot w:val="001423B4"/>
    <w:rsid w:val="000021EB"/>
    <w:rsid w:val="00020D85"/>
    <w:rsid w:val="00025589"/>
    <w:rsid w:val="0002558F"/>
    <w:rsid w:val="00031B8D"/>
    <w:rsid w:val="00040287"/>
    <w:rsid w:val="00041CB7"/>
    <w:rsid w:val="00046A07"/>
    <w:rsid w:val="00047252"/>
    <w:rsid w:val="00051AA1"/>
    <w:rsid w:val="00051B60"/>
    <w:rsid w:val="00053FBC"/>
    <w:rsid w:val="00054D4D"/>
    <w:rsid w:val="00070609"/>
    <w:rsid w:val="00073030"/>
    <w:rsid w:val="00092A68"/>
    <w:rsid w:val="000B3C31"/>
    <w:rsid w:val="000B6FBA"/>
    <w:rsid w:val="000D0E09"/>
    <w:rsid w:val="000D0F99"/>
    <w:rsid w:val="000D66BE"/>
    <w:rsid w:val="000E2138"/>
    <w:rsid w:val="000E4769"/>
    <w:rsid w:val="000E66A4"/>
    <w:rsid w:val="00103ADD"/>
    <w:rsid w:val="00104E4E"/>
    <w:rsid w:val="001068F5"/>
    <w:rsid w:val="00106E7B"/>
    <w:rsid w:val="00107D5A"/>
    <w:rsid w:val="00121E43"/>
    <w:rsid w:val="0012483B"/>
    <w:rsid w:val="00136293"/>
    <w:rsid w:val="00140F02"/>
    <w:rsid w:val="001423B4"/>
    <w:rsid w:val="00152136"/>
    <w:rsid w:val="00165C0A"/>
    <w:rsid w:val="00170DA1"/>
    <w:rsid w:val="00176B5F"/>
    <w:rsid w:val="00183E1D"/>
    <w:rsid w:val="001964A0"/>
    <w:rsid w:val="00197FDA"/>
    <w:rsid w:val="001B145B"/>
    <w:rsid w:val="001B3B88"/>
    <w:rsid w:val="001C6253"/>
    <w:rsid w:val="001D1BB1"/>
    <w:rsid w:val="001D64A6"/>
    <w:rsid w:val="001E189C"/>
    <w:rsid w:val="001E5DB3"/>
    <w:rsid w:val="0020338B"/>
    <w:rsid w:val="00205EBC"/>
    <w:rsid w:val="0021538A"/>
    <w:rsid w:val="00222804"/>
    <w:rsid w:val="00237EC7"/>
    <w:rsid w:val="0024237E"/>
    <w:rsid w:val="002441F4"/>
    <w:rsid w:val="00263C0F"/>
    <w:rsid w:val="00272BC4"/>
    <w:rsid w:val="00284031"/>
    <w:rsid w:val="002850C7"/>
    <w:rsid w:val="00287F9E"/>
    <w:rsid w:val="00295A2B"/>
    <w:rsid w:val="002A6CC9"/>
    <w:rsid w:val="002B318F"/>
    <w:rsid w:val="002B7BD2"/>
    <w:rsid w:val="002C1876"/>
    <w:rsid w:val="002C30B0"/>
    <w:rsid w:val="002D3AD3"/>
    <w:rsid w:val="002E0ACF"/>
    <w:rsid w:val="003018EC"/>
    <w:rsid w:val="00312C94"/>
    <w:rsid w:val="0031356B"/>
    <w:rsid w:val="00315803"/>
    <w:rsid w:val="00323579"/>
    <w:rsid w:val="00334F8E"/>
    <w:rsid w:val="00347851"/>
    <w:rsid w:val="003769FF"/>
    <w:rsid w:val="003920C7"/>
    <w:rsid w:val="003A0D95"/>
    <w:rsid w:val="003A123A"/>
    <w:rsid w:val="003A5A13"/>
    <w:rsid w:val="003A5E26"/>
    <w:rsid w:val="003A5EAC"/>
    <w:rsid w:val="003B5F56"/>
    <w:rsid w:val="003B6FE1"/>
    <w:rsid w:val="003C18ED"/>
    <w:rsid w:val="003D157F"/>
    <w:rsid w:val="003E71FE"/>
    <w:rsid w:val="003F56BE"/>
    <w:rsid w:val="004019DA"/>
    <w:rsid w:val="004121B0"/>
    <w:rsid w:val="004208E5"/>
    <w:rsid w:val="00421E92"/>
    <w:rsid w:val="00434BC7"/>
    <w:rsid w:val="0043725F"/>
    <w:rsid w:val="00445D6B"/>
    <w:rsid w:val="00447B58"/>
    <w:rsid w:val="0045360C"/>
    <w:rsid w:val="00453EB2"/>
    <w:rsid w:val="00462D21"/>
    <w:rsid w:val="004716BD"/>
    <w:rsid w:val="00471D1B"/>
    <w:rsid w:val="00487BA1"/>
    <w:rsid w:val="00496C77"/>
    <w:rsid w:val="004A40A0"/>
    <w:rsid w:val="004B6719"/>
    <w:rsid w:val="004C0FC0"/>
    <w:rsid w:val="004C5C4B"/>
    <w:rsid w:val="004D3854"/>
    <w:rsid w:val="004D6D91"/>
    <w:rsid w:val="004D72AE"/>
    <w:rsid w:val="004E290F"/>
    <w:rsid w:val="004E3249"/>
    <w:rsid w:val="004E382E"/>
    <w:rsid w:val="004E7952"/>
    <w:rsid w:val="004F170E"/>
    <w:rsid w:val="004F1716"/>
    <w:rsid w:val="005161DF"/>
    <w:rsid w:val="005176E7"/>
    <w:rsid w:val="005221BD"/>
    <w:rsid w:val="005264B4"/>
    <w:rsid w:val="005361C0"/>
    <w:rsid w:val="00546981"/>
    <w:rsid w:val="005551A8"/>
    <w:rsid w:val="005748B0"/>
    <w:rsid w:val="005763BD"/>
    <w:rsid w:val="0058098E"/>
    <w:rsid w:val="00581E21"/>
    <w:rsid w:val="00584172"/>
    <w:rsid w:val="00585074"/>
    <w:rsid w:val="0059286A"/>
    <w:rsid w:val="0059361E"/>
    <w:rsid w:val="0059515F"/>
    <w:rsid w:val="005A4197"/>
    <w:rsid w:val="005C0EA3"/>
    <w:rsid w:val="005C7384"/>
    <w:rsid w:val="005C7CF1"/>
    <w:rsid w:val="005D4B12"/>
    <w:rsid w:val="005E3F5B"/>
    <w:rsid w:val="005F6678"/>
    <w:rsid w:val="00617DB7"/>
    <w:rsid w:val="006364FE"/>
    <w:rsid w:val="00644030"/>
    <w:rsid w:val="00654149"/>
    <w:rsid w:val="00654653"/>
    <w:rsid w:val="00657EF5"/>
    <w:rsid w:val="006614E8"/>
    <w:rsid w:val="006652EC"/>
    <w:rsid w:val="00674752"/>
    <w:rsid w:val="00674CAA"/>
    <w:rsid w:val="006951F2"/>
    <w:rsid w:val="00696A74"/>
    <w:rsid w:val="00697A79"/>
    <w:rsid w:val="00697D3E"/>
    <w:rsid w:val="006B4EFE"/>
    <w:rsid w:val="006B7772"/>
    <w:rsid w:val="006D023B"/>
    <w:rsid w:val="006E7A92"/>
    <w:rsid w:val="006F1514"/>
    <w:rsid w:val="006F44F8"/>
    <w:rsid w:val="006F788B"/>
    <w:rsid w:val="007009F1"/>
    <w:rsid w:val="007044CE"/>
    <w:rsid w:val="00704E12"/>
    <w:rsid w:val="0071028C"/>
    <w:rsid w:val="00713DEB"/>
    <w:rsid w:val="00720EB8"/>
    <w:rsid w:val="00722854"/>
    <w:rsid w:val="007232AC"/>
    <w:rsid w:val="00724329"/>
    <w:rsid w:val="0072525A"/>
    <w:rsid w:val="007467E8"/>
    <w:rsid w:val="00753395"/>
    <w:rsid w:val="007535C3"/>
    <w:rsid w:val="00761025"/>
    <w:rsid w:val="0077008F"/>
    <w:rsid w:val="00774070"/>
    <w:rsid w:val="00776FB5"/>
    <w:rsid w:val="00784179"/>
    <w:rsid w:val="00790CB5"/>
    <w:rsid w:val="007A3E47"/>
    <w:rsid w:val="007B144B"/>
    <w:rsid w:val="007C3CE2"/>
    <w:rsid w:val="007D250F"/>
    <w:rsid w:val="007D7477"/>
    <w:rsid w:val="007E30AC"/>
    <w:rsid w:val="007E62BA"/>
    <w:rsid w:val="007F1CF8"/>
    <w:rsid w:val="007F6814"/>
    <w:rsid w:val="0080153C"/>
    <w:rsid w:val="0081498C"/>
    <w:rsid w:val="00831A4E"/>
    <w:rsid w:val="00836033"/>
    <w:rsid w:val="008374E4"/>
    <w:rsid w:val="00864E73"/>
    <w:rsid w:val="008653E9"/>
    <w:rsid w:val="00874789"/>
    <w:rsid w:val="008933B2"/>
    <w:rsid w:val="008B2730"/>
    <w:rsid w:val="008B4B59"/>
    <w:rsid w:val="008D1D18"/>
    <w:rsid w:val="008D30EA"/>
    <w:rsid w:val="008E7FC5"/>
    <w:rsid w:val="008F017C"/>
    <w:rsid w:val="008F14E7"/>
    <w:rsid w:val="009148B5"/>
    <w:rsid w:val="009211F7"/>
    <w:rsid w:val="00937A53"/>
    <w:rsid w:val="00941627"/>
    <w:rsid w:val="00947F67"/>
    <w:rsid w:val="009540B6"/>
    <w:rsid w:val="0095518E"/>
    <w:rsid w:val="00960676"/>
    <w:rsid w:val="009620CC"/>
    <w:rsid w:val="0096255A"/>
    <w:rsid w:val="009634E2"/>
    <w:rsid w:val="00970162"/>
    <w:rsid w:val="00970719"/>
    <w:rsid w:val="009850AD"/>
    <w:rsid w:val="009873CE"/>
    <w:rsid w:val="00991C86"/>
    <w:rsid w:val="009A2F0E"/>
    <w:rsid w:val="009A31DC"/>
    <w:rsid w:val="009B5663"/>
    <w:rsid w:val="009C6DBF"/>
    <w:rsid w:val="009E0F68"/>
    <w:rsid w:val="009E40C0"/>
    <w:rsid w:val="009F02F4"/>
    <w:rsid w:val="009F3111"/>
    <w:rsid w:val="009F343C"/>
    <w:rsid w:val="009F473E"/>
    <w:rsid w:val="009F6089"/>
    <w:rsid w:val="009F6FD0"/>
    <w:rsid w:val="00A0470A"/>
    <w:rsid w:val="00A07D9A"/>
    <w:rsid w:val="00A10621"/>
    <w:rsid w:val="00A142E9"/>
    <w:rsid w:val="00A232B4"/>
    <w:rsid w:val="00A2533E"/>
    <w:rsid w:val="00A255F3"/>
    <w:rsid w:val="00A25E13"/>
    <w:rsid w:val="00A265DC"/>
    <w:rsid w:val="00A270CB"/>
    <w:rsid w:val="00A27C73"/>
    <w:rsid w:val="00A32AB4"/>
    <w:rsid w:val="00A32B33"/>
    <w:rsid w:val="00A33240"/>
    <w:rsid w:val="00A36C1B"/>
    <w:rsid w:val="00A4249B"/>
    <w:rsid w:val="00A43F0E"/>
    <w:rsid w:val="00A615F2"/>
    <w:rsid w:val="00A64318"/>
    <w:rsid w:val="00A707B5"/>
    <w:rsid w:val="00A8130F"/>
    <w:rsid w:val="00A819DF"/>
    <w:rsid w:val="00A91A89"/>
    <w:rsid w:val="00A91AFC"/>
    <w:rsid w:val="00AA3143"/>
    <w:rsid w:val="00AA3E62"/>
    <w:rsid w:val="00AB2E88"/>
    <w:rsid w:val="00AB5EE6"/>
    <w:rsid w:val="00AC2889"/>
    <w:rsid w:val="00AD203A"/>
    <w:rsid w:val="00AE0722"/>
    <w:rsid w:val="00AE2A32"/>
    <w:rsid w:val="00AE47BB"/>
    <w:rsid w:val="00AF56D1"/>
    <w:rsid w:val="00AF68CC"/>
    <w:rsid w:val="00B01BF2"/>
    <w:rsid w:val="00B2379B"/>
    <w:rsid w:val="00B25937"/>
    <w:rsid w:val="00B3081B"/>
    <w:rsid w:val="00B34AD0"/>
    <w:rsid w:val="00B42120"/>
    <w:rsid w:val="00B42CD8"/>
    <w:rsid w:val="00B44D37"/>
    <w:rsid w:val="00B47385"/>
    <w:rsid w:val="00B53034"/>
    <w:rsid w:val="00B5436F"/>
    <w:rsid w:val="00B6083B"/>
    <w:rsid w:val="00B64ED5"/>
    <w:rsid w:val="00B764F0"/>
    <w:rsid w:val="00B76625"/>
    <w:rsid w:val="00B96F5F"/>
    <w:rsid w:val="00BA4605"/>
    <w:rsid w:val="00BA470B"/>
    <w:rsid w:val="00BB043A"/>
    <w:rsid w:val="00BB2734"/>
    <w:rsid w:val="00BC1FF2"/>
    <w:rsid w:val="00BD2B4E"/>
    <w:rsid w:val="00BD38F8"/>
    <w:rsid w:val="00BD3C04"/>
    <w:rsid w:val="00BE5334"/>
    <w:rsid w:val="00BE5A50"/>
    <w:rsid w:val="00BE6F78"/>
    <w:rsid w:val="00BE7CA9"/>
    <w:rsid w:val="00C037E7"/>
    <w:rsid w:val="00C10A3D"/>
    <w:rsid w:val="00C231B6"/>
    <w:rsid w:val="00C36EAC"/>
    <w:rsid w:val="00C44531"/>
    <w:rsid w:val="00C6146A"/>
    <w:rsid w:val="00C63198"/>
    <w:rsid w:val="00C64786"/>
    <w:rsid w:val="00C7348F"/>
    <w:rsid w:val="00C82D22"/>
    <w:rsid w:val="00C936DF"/>
    <w:rsid w:val="00C93A6D"/>
    <w:rsid w:val="00C96053"/>
    <w:rsid w:val="00CA11D4"/>
    <w:rsid w:val="00CA2496"/>
    <w:rsid w:val="00CA29E5"/>
    <w:rsid w:val="00CA6F55"/>
    <w:rsid w:val="00CA7184"/>
    <w:rsid w:val="00CB5094"/>
    <w:rsid w:val="00CB54D8"/>
    <w:rsid w:val="00CC11FA"/>
    <w:rsid w:val="00CC3099"/>
    <w:rsid w:val="00CC5486"/>
    <w:rsid w:val="00CC78F2"/>
    <w:rsid w:val="00CD52C0"/>
    <w:rsid w:val="00CE1A37"/>
    <w:rsid w:val="00CF2A14"/>
    <w:rsid w:val="00D00684"/>
    <w:rsid w:val="00D06E6E"/>
    <w:rsid w:val="00D11B87"/>
    <w:rsid w:val="00D131C4"/>
    <w:rsid w:val="00D2171B"/>
    <w:rsid w:val="00D24173"/>
    <w:rsid w:val="00D40D3D"/>
    <w:rsid w:val="00D46E6A"/>
    <w:rsid w:val="00D60275"/>
    <w:rsid w:val="00D65F13"/>
    <w:rsid w:val="00D70D98"/>
    <w:rsid w:val="00D7105E"/>
    <w:rsid w:val="00D80A83"/>
    <w:rsid w:val="00D953F7"/>
    <w:rsid w:val="00DA6A28"/>
    <w:rsid w:val="00DB0BB2"/>
    <w:rsid w:val="00DB2E50"/>
    <w:rsid w:val="00DC0DDB"/>
    <w:rsid w:val="00DC279C"/>
    <w:rsid w:val="00DC625F"/>
    <w:rsid w:val="00DC6609"/>
    <w:rsid w:val="00DF395B"/>
    <w:rsid w:val="00DF3AAF"/>
    <w:rsid w:val="00E00B03"/>
    <w:rsid w:val="00E05222"/>
    <w:rsid w:val="00E35B3D"/>
    <w:rsid w:val="00E35E68"/>
    <w:rsid w:val="00E45077"/>
    <w:rsid w:val="00E463EC"/>
    <w:rsid w:val="00E46C8B"/>
    <w:rsid w:val="00E50C45"/>
    <w:rsid w:val="00E53A4A"/>
    <w:rsid w:val="00E54809"/>
    <w:rsid w:val="00E55072"/>
    <w:rsid w:val="00E8346D"/>
    <w:rsid w:val="00E946D4"/>
    <w:rsid w:val="00E94A4C"/>
    <w:rsid w:val="00E94F77"/>
    <w:rsid w:val="00E962D3"/>
    <w:rsid w:val="00EA3440"/>
    <w:rsid w:val="00EB3744"/>
    <w:rsid w:val="00EB4B07"/>
    <w:rsid w:val="00EC1FDC"/>
    <w:rsid w:val="00EC3172"/>
    <w:rsid w:val="00ED3CBA"/>
    <w:rsid w:val="00EE05BC"/>
    <w:rsid w:val="00EE36BC"/>
    <w:rsid w:val="00EF5DAF"/>
    <w:rsid w:val="00F014C9"/>
    <w:rsid w:val="00F112D6"/>
    <w:rsid w:val="00F130D9"/>
    <w:rsid w:val="00F179BD"/>
    <w:rsid w:val="00F21EB3"/>
    <w:rsid w:val="00F361AE"/>
    <w:rsid w:val="00F36B0B"/>
    <w:rsid w:val="00F42894"/>
    <w:rsid w:val="00F722CD"/>
    <w:rsid w:val="00F744BF"/>
    <w:rsid w:val="00F74F08"/>
    <w:rsid w:val="00F94024"/>
    <w:rsid w:val="00FB621D"/>
    <w:rsid w:val="00FB7C60"/>
    <w:rsid w:val="00FC6D5D"/>
    <w:rsid w:val="00FD2F68"/>
    <w:rsid w:val="00FD7DDF"/>
    <w:rsid w:val="00FE1CF1"/>
    <w:rsid w:val="00FE7CF1"/>
    <w:rsid w:val="00FF17F2"/>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F343C"/>
    <w:pPr>
      <w:jc w:val="both"/>
    </w:pPr>
    <w:rPr>
      <w:rFonts w:ascii="Arial" w:hAnsi="Arial"/>
      <w:szCs w:val="24"/>
    </w:rPr>
  </w:style>
  <w:style w:type="paragraph" w:styleId="Heading1">
    <w:name w:val="heading 1"/>
    <w:basedOn w:val="Normal"/>
    <w:next w:val="Normal"/>
    <w:qFormat/>
    <w:rsid w:val="009F343C"/>
    <w:pPr>
      <w:keepNext/>
      <w:spacing w:before="240" w:after="60"/>
      <w:outlineLvl w:val="0"/>
    </w:pPr>
    <w:rPr>
      <w:rFonts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Paragraph"/>
    <w:rsid w:val="009F343C"/>
    <w:pPr>
      <w:keepNext/>
      <w:keepLines/>
      <w:widowControl w:val="0"/>
      <w:shd w:val="clear" w:color="auto" w:fill="F4F4F4"/>
      <w:suppressAutoHyphens/>
      <w:spacing w:before="0" w:after="0"/>
      <w:ind w:left="284" w:right="284"/>
      <w:jc w:val="left"/>
    </w:pPr>
    <w:rPr>
      <w:rFonts w:ascii="Courier New" w:hAnsi="Courier New"/>
      <w:noProof/>
      <w:color w:val="000000"/>
      <w:sz w:val="18"/>
      <w:lang w:val="en-US"/>
    </w:rPr>
  </w:style>
  <w:style w:type="paragraph" w:customStyle="1" w:styleId="Note">
    <w:name w:val="Note"/>
    <w:basedOn w:val="Paragraph"/>
    <w:next w:val="Normal"/>
    <w:rsid w:val="009F343C"/>
    <w:pPr>
      <w:widowControl w:val="0"/>
      <w:shd w:val="clear" w:color="auto" w:fill="F5F9FF"/>
      <w:suppressAutoHyphens/>
      <w:ind w:left="284" w:right="284"/>
    </w:pPr>
    <w:rPr>
      <w:color w:val="506580"/>
    </w:rPr>
  </w:style>
  <w:style w:type="paragraph" w:customStyle="1" w:styleId="Title1">
    <w:name w:val="Title1"/>
    <w:basedOn w:val="Paragraph"/>
    <w:next w:val="Normal"/>
    <w:rsid w:val="009F343C"/>
    <w:pPr>
      <w:widowControl w:val="0"/>
      <w:suppressAutoHyphens/>
      <w:jc w:val="center"/>
      <w:outlineLvl w:val="0"/>
    </w:pPr>
    <w:rPr>
      <w:b/>
      <w:color w:val="01799F"/>
      <w:sz w:val="40"/>
    </w:rPr>
  </w:style>
  <w:style w:type="character" w:styleId="Hyperlink">
    <w:name w:val="Hyperlink"/>
    <w:basedOn w:val="DefaultParagraphFont"/>
    <w:rsid w:val="009F343C"/>
    <w:rPr>
      <w:color w:val="0000FF"/>
      <w:u w:val="single"/>
    </w:rPr>
  </w:style>
  <w:style w:type="paragraph" w:customStyle="1" w:styleId="Warning">
    <w:name w:val="Warning"/>
    <w:basedOn w:val="Note"/>
    <w:next w:val="Normal"/>
    <w:rsid w:val="009F343C"/>
    <w:pPr>
      <w:shd w:val="clear" w:color="auto" w:fill="FFE4E4"/>
    </w:pPr>
    <w:rPr>
      <w:color w:val="FF5555"/>
    </w:rPr>
  </w:style>
  <w:style w:type="paragraph" w:customStyle="1" w:styleId="Tip">
    <w:name w:val="Tip"/>
    <w:basedOn w:val="Note"/>
    <w:next w:val="Normal"/>
    <w:rsid w:val="009F343C"/>
    <w:pPr>
      <w:shd w:val="clear" w:color="auto" w:fill="F5FFF5"/>
    </w:pPr>
    <w:rPr>
      <w:color w:val="759545"/>
    </w:rPr>
  </w:style>
  <w:style w:type="paragraph" w:customStyle="1" w:styleId="Paragraph">
    <w:name w:val="Paragraph"/>
    <w:rsid w:val="009F343C"/>
    <w:pPr>
      <w:spacing w:before="120" w:after="120"/>
      <w:jc w:val="both"/>
    </w:pPr>
    <w:rPr>
      <w:rFonts w:ascii="Arial" w:hAnsi="Arial"/>
    </w:rPr>
  </w:style>
  <w:style w:type="paragraph" w:customStyle="1" w:styleId="PARTHeader">
    <w:name w:val="PART Header"/>
    <w:basedOn w:val="Title1"/>
    <w:next w:val="Paragraph"/>
    <w:rsid w:val="009F343C"/>
    <w:pPr>
      <w:jc w:val="left"/>
      <w:outlineLvl w:val="2"/>
    </w:pPr>
    <w:rPr>
      <w:sz w:val="32"/>
    </w:rPr>
  </w:style>
  <w:style w:type="paragraph" w:customStyle="1" w:styleId="SECTIONHeader">
    <w:name w:val="SECTION Header"/>
    <w:basedOn w:val="PARTHeader"/>
    <w:next w:val="Paragraph"/>
    <w:rsid w:val="009F343C"/>
    <w:pPr>
      <w:outlineLvl w:val="3"/>
    </w:pPr>
    <w:rPr>
      <w:sz w:val="24"/>
    </w:rPr>
  </w:style>
  <w:style w:type="paragraph" w:customStyle="1" w:styleId="SUBSECTIONHeader">
    <w:name w:val="SUBSECTION Header"/>
    <w:basedOn w:val="SECTIONHeader"/>
    <w:next w:val="Paragraph"/>
    <w:rsid w:val="009F343C"/>
    <w:pPr>
      <w:outlineLvl w:val="4"/>
    </w:pPr>
    <w:rPr>
      <w:sz w:val="20"/>
    </w:rPr>
  </w:style>
  <w:style w:type="character" w:customStyle="1" w:styleId="NUMBER">
    <w:name w:val="&lt;NUMBER&gt;"/>
    <w:basedOn w:val="DefaultParagraphFont"/>
    <w:rsid w:val="009F343C"/>
  </w:style>
  <w:style w:type="paragraph" w:customStyle="1" w:styleId="Epigraph">
    <w:name w:val="Epigraph"/>
    <w:basedOn w:val="Paragraph"/>
    <w:next w:val="Paragraph"/>
    <w:rsid w:val="009F343C"/>
    <w:pPr>
      <w:spacing w:before="0" w:after="0"/>
      <w:jc w:val="right"/>
    </w:pPr>
    <w:rPr>
      <w:rFonts w:ascii="Courier New" w:hAnsi="Courier New"/>
    </w:rPr>
  </w:style>
  <w:style w:type="character" w:styleId="FollowedHyperlink">
    <w:name w:val="FollowedHyperlink"/>
    <w:basedOn w:val="DefaultParagraphFont"/>
    <w:rsid w:val="009F343C"/>
    <w:rPr>
      <w:color w:val="800080"/>
      <w:u w:val="single"/>
    </w:rPr>
  </w:style>
  <w:style w:type="character" w:customStyle="1" w:styleId="COMMENT">
    <w:name w:val="&lt;COMMENT&gt;"/>
    <w:basedOn w:val="DefaultParagraphFont"/>
    <w:rsid w:val="009F343C"/>
    <w:rPr>
      <w:color w:val="008800"/>
      <w:lang w:val="ru-RU"/>
    </w:rPr>
  </w:style>
  <w:style w:type="paragraph" w:customStyle="1" w:styleId="XMLTAG">
    <w:name w:val="XML TAG"/>
    <w:basedOn w:val="Code"/>
    <w:next w:val="Paragraph"/>
    <w:rsid w:val="009F343C"/>
    <w:pPr>
      <w:shd w:val="clear" w:color="auto" w:fill="auto"/>
      <w:ind w:left="0" w:right="0"/>
    </w:pPr>
    <w:rPr>
      <w:color w:val="000080"/>
      <w:sz w:val="16"/>
      <w:lang w:val="ru-RU"/>
    </w:rPr>
  </w:style>
  <w:style w:type="paragraph" w:customStyle="1" w:styleId="UL">
    <w:name w:val="UL"/>
    <w:basedOn w:val="Paragraph"/>
    <w:rsid w:val="009F343C"/>
    <w:pPr>
      <w:numPr>
        <w:numId w:val="2"/>
      </w:numPr>
    </w:pPr>
  </w:style>
  <w:style w:type="paragraph" w:customStyle="1" w:styleId="OL">
    <w:name w:val="OL"/>
    <w:basedOn w:val="UL"/>
    <w:rsid w:val="009F343C"/>
    <w:pPr>
      <w:numPr>
        <w:numId w:val="1"/>
      </w:numPr>
    </w:pPr>
  </w:style>
  <w:style w:type="character" w:customStyle="1" w:styleId="CodeNone">
    <w:name w:val="Code.None"/>
    <w:basedOn w:val="DefaultParagraphFont"/>
    <w:rsid w:val="009F343C"/>
    <w:rPr>
      <w:color w:val="auto"/>
    </w:rPr>
  </w:style>
  <w:style w:type="character" w:customStyle="1" w:styleId="KEYWORD">
    <w:name w:val="&lt;KEYWORD&gt;"/>
    <w:basedOn w:val="DefaultParagraphFont"/>
    <w:rsid w:val="009F343C"/>
    <w:rPr>
      <w:color w:val="0000FF"/>
    </w:rPr>
  </w:style>
  <w:style w:type="character" w:customStyle="1" w:styleId="PREPROCESSOR">
    <w:name w:val="&lt;PREPROCESSOR&gt;"/>
    <w:basedOn w:val="DefaultParagraphFont"/>
    <w:rsid w:val="009F343C"/>
    <w:rPr>
      <w:color w:val="0000FF"/>
    </w:rPr>
  </w:style>
  <w:style w:type="paragraph" w:styleId="Caption">
    <w:name w:val="caption"/>
    <w:basedOn w:val="Paragraph"/>
    <w:next w:val="Paragraph"/>
    <w:qFormat/>
    <w:rsid w:val="009F343C"/>
    <w:rPr>
      <w:bCs/>
      <w:i/>
    </w:rPr>
  </w:style>
  <w:style w:type="character" w:customStyle="1" w:styleId="STRING">
    <w:name w:val="&lt;STRING&gt;"/>
    <w:basedOn w:val="DefaultParagraphFont"/>
    <w:rsid w:val="009F343C"/>
    <w:rPr>
      <w:color w:val="007777"/>
    </w:rPr>
  </w:style>
  <w:style w:type="paragraph" w:styleId="DocumentMap">
    <w:name w:val="Document Map"/>
    <w:basedOn w:val="Normal"/>
    <w:semiHidden/>
    <w:rsid w:val="009F343C"/>
    <w:pPr>
      <w:shd w:val="clear" w:color="auto" w:fill="000080"/>
    </w:pPr>
    <w:rPr>
      <w:rFonts w:ascii="Tahoma" w:hAnsi="Tahoma" w:cs="Tahoma"/>
    </w:rPr>
  </w:style>
  <w:style w:type="paragraph" w:customStyle="1" w:styleId="Name">
    <w:name w:val="Name"/>
    <w:basedOn w:val="Paragraph"/>
    <w:next w:val="Paragraph"/>
    <w:rsid w:val="009F343C"/>
    <w:pPr>
      <w:keepNext/>
    </w:pPr>
    <w:rPr>
      <w:i/>
    </w:rPr>
  </w:style>
  <w:style w:type="paragraph" w:customStyle="1" w:styleId="Subtitle1">
    <w:name w:val="Subtitle1"/>
    <w:basedOn w:val="Title1"/>
    <w:next w:val="Paragraph"/>
    <w:rsid w:val="009F343C"/>
    <w:pPr>
      <w:outlineLvl w:val="1"/>
    </w:pPr>
    <w:rPr>
      <w:b w:val="0"/>
      <w:sz w:val="36"/>
    </w:rPr>
  </w:style>
  <w:style w:type="character" w:customStyle="1" w:styleId="ACCENT">
    <w:name w:val="&lt;ACCENT&gt;"/>
    <w:basedOn w:val="KEYWORD"/>
    <w:rsid w:val="009F343C"/>
    <w:rPr>
      <w:color w:val="FF00FF"/>
    </w:rPr>
  </w:style>
  <w:style w:type="paragraph" w:customStyle="1" w:styleId="H1">
    <w:name w:val="&lt;H1&gt;"/>
    <w:basedOn w:val="Title1"/>
    <w:next w:val="Paragraph"/>
    <w:rsid w:val="009F343C"/>
  </w:style>
  <w:style w:type="paragraph" w:customStyle="1" w:styleId="H2">
    <w:name w:val="&lt;H2&gt;"/>
    <w:basedOn w:val="Subtitle1"/>
    <w:next w:val="Paragraph"/>
    <w:rsid w:val="009F343C"/>
  </w:style>
  <w:style w:type="paragraph" w:customStyle="1" w:styleId="H3">
    <w:name w:val="&lt;H3&gt;"/>
    <w:basedOn w:val="PARTHeader"/>
    <w:next w:val="Paragraph"/>
    <w:rsid w:val="009F343C"/>
  </w:style>
  <w:style w:type="paragraph" w:customStyle="1" w:styleId="H4">
    <w:name w:val="&lt;H4&gt;"/>
    <w:basedOn w:val="SECTIONHeader"/>
    <w:next w:val="Paragraph"/>
    <w:rsid w:val="009F343C"/>
  </w:style>
  <w:style w:type="paragraph" w:customStyle="1" w:styleId="H5">
    <w:name w:val="&lt;H5&gt;"/>
    <w:basedOn w:val="SUBSECTIONHeader"/>
    <w:next w:val="Paragraph"/>
    <w:rsid w:val="009F343C"/>
  </w:style>
  <w:style w:type="paragraph" w:styleId="PlainText">
    <w:name w:val="Plain Text"/>
    <w:basedOn w:val="Normal"/>
    <w:rsid w:val="009F343C"/>
    <w:rPr>
      <w:rFonts w:ascii="Courier New" w:hAnsi="Courier New" w:cs="Courier New"/>
      <w:szCs w:val="20"/>
    </w:rPr>
  </w:style>
  <w:style w:type="table" w:styleId="TableGrid">
    <w:name w:val="Table Grid"/>
    <w:basedOn w:val="TableNormal"/>
    <w:rsid w:val="00A43F0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screenshot001.png" TargetMode="External"/><Relationship Id="rId3" Type="http://schemas.openxmlformats.org/officeDocument/2006/relationships/settings" Target="settings.xml"/><Relationship Id="rId7" Type="http://schemas.openxmlformats.org/officeDocument/2006/relationships/hyperlink" Target="http://satsky.spb.ru/codimension/filesEng.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sky.spb.ru/codimension/keyBindingEng.php" TargetMode="External"/><Relationship Id="rId5" Type="http://schemas.openxmlformats.org/officeDocument/2006/relationships/hyperlink" Target="http://satsky.spb.ru/codimension/codimensionDraftEng.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ey\AppData\Roaming\Microsoft\Templates\RSDN%20Artic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RSDN Article</Template>
  <TotalTime>2219</TotalTime>
  <Pages>2</Pages>
  <Words>479</Words>
  <Characters>2315</Characters>
  <Application>Microsoft Office Word</Application>
  <DocSecurity>0</DocSecurity>
  <Lines>44</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Шаблон для верстки статей RSDN</vt:lpstr>
      <vt:lpstr>Шаблон для верстки статей RSDN</vt:lpstr>
    </vt:vector>
  </TitlesOfParts>
  <Company>NCBI &lt;www.ncbi.nih.nlm.gov&gt;</Company>
  <LinksUpToDate>false</LinksUpToDate>
  <CharactersWithSpaces>2771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для верстки статей RSDN</dc:title>
  <dc:creator>Sergey Satskiy &lt;sergey.satskiy@gmail.com&gt;</dc:creator>
  <cp:lastModifiedBy>Sergey</cp:lastModifiedBy>
  <cp:revision>265</cp:revision>
  <dcterms:created xsi:type="dcterms:W3CDTF">2010-03-08T01:15:00Z</dcterms:created>
  <dcterms:modified xsi:type="dcterms:W3CDTF">2010-07-22T03:24:00Z</dcterms:modified>
</cp:coreProperties>
</file>